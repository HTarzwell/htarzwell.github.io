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70" w:rsidRDefault="006D7870" w:rsidP="006D7870">
      <w:pPr>
        <w:pStyle w:val="Heading1"/>
      </w:pPr>
      <w:r>
        <w:t>Skills</w:t>
      </w:r>
    </w:p>
    <w:sdt>
      <w:sdtPr>
        <w:id w:val="9459754"/>
        <w:placeholder>
          <w:docPart w:val="6F8D2F5DB5ADA34FBC25763889308319"/>
        </w:placeholder>
      </w:sdtPr>
      <w:sdtContent>
        <w:p w:rsidR="001D5EC0" w:rsidRDefault="001D5EC0" w:rsidP="006D7870">
          <w:pPr>
            <w:pStyle w:val="BodyText"/>
          </w:pPr>
        </w:p>
        <w:tbl>
          <w:tblPr>
            <w:tblStyle w:val="TableGrid"/>
            <w:tblW w:w="10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3"/>
            <w:gridCol w:w="2683"/>
            <w:gridCol w:w="2683"/>
            <w:gridCol w:w="2683"/>
          </w:tblGrid>
          <w:tr w:rsidR="001D5EC0" w:rsidTr="001D5EC0">
            <w:trPr>
              <w:trHeight w:val="1773"/>
            </w:trPr>
            <w:tc>
              <w:tcPr>
                <w:tcW w:w="2683" w:type="dxa"/>
              </w:tcPr>
              <w:p w:rsidR="001D5EC0" w:rsidRDefault="001D5EC0" w:rsidP="001D5EC0">
                <w:pPr>
                  <w:pStyle w:val="BodyText"/>
                  <w:numPr>
                    <w:ilvl w:val="0"/>
                    <w:numId w:val="12"/>
                  </w:numPr>
                </w:pPr>
                <w:r>
                  <w:t>HTML/HTML5</w:t>
                </w:r>
              </w:p>
              <w:p w:rsidR="001D5EC0" w:rsidRDefault="001D5EC0" w:rsidP="001D5EC0">
                <w:pPr>
                  <w:pStyle w:val="BodyText"/>
                  <w:numPr>
                    <w:ilvl w:val="0"/>
                    <w:numId w:val="12"/>
                  </w:numPr>
                </w:pPr>
                <w:r>
                  <w:t>CSS/CSS3</w:t>
                </w:r>
              </w:p>
              <w:p w:rsidR="001D5EC0" w:rsidRDefault="001D5EC0" w:rsidP="001D5EC0">
                <w:pPr>
                  <w:pStyle w:val="BodyText"/>
                  <w:numPr>
                    <w:ilvl w:val="0"/>
                    <w:numId w:val="12"/>
                  </w:numPr>
                </w:pPr>
                <w:r>
                  <w:t>JavaScript</w:t>
                </w:r>
              </w:p>
              <w:p w:rsidR="001D5EC0" w:rsidRDefault="001D5EC0" w:rsidP="001D5EC0">
                <w:pPr>
                  <w:pStyle w:val="BodyText"/>
                  <w:numPr>
                    <w:ilvl w:val="0"/>
                    <w:numId w:val="12"/>
                  </w:numPr>
                </w:pPr>
                <w:proofErr w:type="spellStart"/>
                <w:proofErr w:type="gramStart"/>
                <w:r>
                  <w:t>jQuery</w:t>
                </w:r>
                <w:proofErr w:type="spellEnd"/>
                <w:proofErr w:type="gramEnd"/>
              </w:p>
            </w:tc>
            <w:tc>
              <w:tcPr>
                <w:tcW w:w="2683" w:type="dxa"/>
              </w:tcPr>
              <w:p w:rsidR="001D5EC0" w:rsidRDefault="001D5EC0" w:rsidP="001D5EC0">
                <w:pPr>
                  <w:pStyle w:val="BodyText"/>
                  <w:numPr>
                    <w:ilvl w:val="0"/>
                    <w:numId w:val="12"/>
                  </w:numPr>
                </w:pPr>
                <w:r>
                  <w:t>Ruby</w:t>
                </w:r>
              </w:p>
              <w:p w:rsidR="001D5EC0" w:rsidRDefault="001D5EC0" w:rsidP="001D5EC0">
                <w:pPr>
                  <w:pStyle w:val="BodyText"/>
                  <w:numPr>
                    <w:ilvl w:val="0"/>
                    <w:numId w:val="12"/>
                  </w:numPr>
                </w:pPr>
                <w:r>
                  <w:t>Ruby on Rails</w:t>
                </w:r>
              </w:p>
              <w:p w:rsidR="001D5EC0" w:rsidRDefault="001D5EC0" w:rsidP="001D5EC0">
                <w:pPr>
                  <w:pStyle w:val="BodyText"/>
                  <w:numPr>
                    <w:ilvl w:val="0"/>
                    <w:numId w:val="12"/>
                  </w:numPr>
                </w:pPr>
                <w:r>
                  <w:t>SQL/</w:t>
                </w:r>
                <w:proofErr w:type="spellStart"/>
                <w:r>
                  <w:t>NoSQL</w:t>
                </w:r>
                <w:proofErr w:type="spellEnd"/>
              </w:p>
              <w:p w:rsidR="001D5EC0" w:rsidRDefault="001D5EC0" w:rsidP="001D5EC0">
                <w:pPr>
                  <w:pStyle w:val="BodyText"/>
                  <w:numPr>
                    <w:ilvl w:val="0"/>
                    <w:numId w:val="12"/>
                  </w:numPr>
                </w:pPr>
                <w:r>
                  <w:t>Bootstrap</w:t>
                </w:r>
              </w:p>
            </w:tc>
            <w:tc>
              <w:tcPr>
                <w:tcW w:w="2683" w:type="dxa"/>
              </w:tcPr>
              <w:p w:rsidR="001D5EC0" w:rsidRDefault="001D5EC0" w:rsidP="001D5EC0">
                <w:pPr>
                  <w:pStyle w:val="BodyText"/>
                  <w:numPr>
                    <w:ilvl w:val="0"/>
                    <w:numId w:val="12"/>
                  </w:numPr>
                </w:pPr>
                <w:r>
                  <w:t>Handlebars</w:t>
                </w:r>
              </w:p>
              <w:p w:rsidR="001D5EC0" w:rsidRDefault="001D5EC0" w:rsidP="001D5EC0">
                <w:pPr>
                  <w:pStyle w:val="BodyText"/>
                  <w:numPr>
                    <w:ilvl w:val="0"/>
                    <w:numId w:val="12"/>
                  </w:numPr>
                </w:pPr>
                <w:r>
                  <w:t>Ember.js</w:t>
                </w:r>
              </w:p>
              <w:p w:rsidR="001D5EC0" w:rsidRDefault="001D5EC0" w:rsidP="001D5EC0">
                <w:pPr>
                  <w:pStyle w:val="BodyText"/>
                  <w:numPr>
                    <w:ilvl w:val="0"/>
                    <w:numId w:val="12"/>
                  </w:numPr>
                </w:pPr>
                <w:r>
                  <w:t>Fluent in French</w:t>
                </w:r>
              </w:p>
              <w:p w:rsidR="001D5EC0" w:rsidRDefault="001D5EC0" w:rsidP="001D5EC0">
                <w:pPr>
                  <w:pStyle w:val="BodyText"/>
                  <w:numPr>
                    <w:ilvl w:val="0"/>
                    <w:numId w:val="12"/>
                  </w:numPr>
                </w:pPr>
                <w:r>
                  <w:t>Intermediate Japanese</w:t>
                </w:r>
              </w:p>
            </w:tc>
            <w:tc>
              <w:tcPr>
                <w:tcW w:w="2683" w:type="dxa"/>
              </w:tcPr>
              <w:p w:rsidR="001D5EC0" w:rsidRDefault="001D5EC0" w:rsidP="001D5EC0">
                <w:pPr>
                  <w:pStyle w:val="BodyText"/>
                  <w:numPr>
                    <w:ilvl w:val="0"/>
                    <w:numId w:val="12"/>
                  </w:numPr>
                </w:pPr>
                <w:r>
                  <w:t>Organized</w:t>
                </w:r>
              </w:p>
              <w:p w:rsidR="001D5EC0" w:rsidRDefault="001D5EC0" w:rsidP="001D5EC0">
                <w:pPr>
                  <w:pStyle w:val="BodyText"/>
                  <w:numPr>
                    <w:ilvl w:val="0"/>
                    <w:numId w:val="12"/>
                  </w:numPr>
                </w:pPr>
                <w:r>
                  <w:t>Clear communicator</w:t>
                </w:r>
              </w:p>
              <w:p w:rsidR="001D5EC0" w:rsidRDefault="001D5EC0" w:rsidP="001D5EC0">
                <w:pPr>
                  <w:pStyle w:val="BodyText"/>
                  <w:numPr>
                    <w:ilvl w:val="0"/>
                    <w:numId w:val="12"/>
                  </w:numPr>
                </w:pPr>
                <w:r>
                  <w:t>Team player</w:t>
                </w:r>
              </w:p>
            </w:tc>
          </w:tr>
        </w:tbl>
        <w:p w:rsidR="006D7870" w:rsidRDefault="006D7870" w:rsidP="001D5EC0">
          <w:pPr>
            <w:pStyle w:val="BodyText"/>
            <w:tabs>
              <w:tab w:val="left" w:pos="465"/>
            </w:tabs>
          </w:pPr>
        </w:p>
      </w:sdtContent>
    </w:sdt>
    <w:p w:rsidR="00F015DE" w:rsidRDefault="003E7B8D" w:rsidP="00D235B9">
      <w:pPr>
        <w:pStyle w:val="Heading1"/>
        <w:ind w:left="0" w:firstLine="0"/>
      </w:pPr>
      <w:r>
        <w:t>Profile</w:t>
      </w:r>
    </w:p>
    <w:sdt>
      <w:sdtPr>
        <w:id w:val="9459735"/>
        <w:placeholder>
          <w:docPart w:val="14EB0F613B215545955185B0128401C9"/>
        </w:placeholder>
      </w:sdtPr>
      <w:sdtContent>
        <w:p w:rsidR="00F015DE" w:rsidRDefault="001D5EC0">
          <w:pPr>
            <w:pStyle w:val="BodyText"/>
          </w:pPr>
          <w:r>
            <w:t>Junior web developer with wide career experience and a focus on diversity and inclusivity; multi-lingual, professional, team-oriented, tenacious problem-solver with a strong work ethic and solid organizational skills, looking for the right environment to put down roots, flourish, and mentor others.</w:t>
          </w:r>
        </w:p>
      </w:sdtContent>
    </w:sdt>
    <w:p w:rsidR="00F015DE" w:rsidRDefault="000201D0">
      <w:pPr>
        <w:pStyle w:val="Heading1"/>
      </w:pPr>
      <w:r>
        <w:t>Experience</w:t>
      </w:r>
    </w:p>
    <w:p w:rsidR="00F015DE" w:rsidRDefault="003E7B8D">
      <w:pPr>
        <w:pStyle w:val="Heading2"/>
      </w:pPr>
      <w:sdt>
        <w:sdtPr>
          <w:id w:val="9459739"/>
          <w:placeholder>
            <w:docPart w:val="3532ECBDF631374AB457326F24B33E01"/>
          </w:placeholder>
        </w:sdtPr>
        <w:sdtContent>
          <w:r>
            <w:t>Web Developer Fellow, General Assembly</w:t>
          </w:r>
        </w:sdtContent>
      </w:sdt>
      <w:r w:rsidR="000201D0">
        <w:tab/>
      </w:r>
      <w:r>
        <w:t>January – April 2018</w:t>
      </w:r>
    </w:p>
    <w:sdt>
      <w:sdtPr>
        <w:id w:val="9459741"/>
        <w:placeholder>
          <w:docPart w:val="51D8C7B5FA116F418FE0073F0EAE4E78"/>
        </w:placeholder>
      </w:sdtPr>
      <w:sdtContent>
        <w:p w:rsidR="00F015DE" w:rsidRDefault="001D5EC0">
          <w:pPr>
            <w:pStyle w:val="BodyText"/>
          </w:pPr>
          <w:r>
            <w:t>Built four full-stack applications using front and back end languages, individually and in a team</w:t>
          </w:r>
        </w:p>
      </w:sdtContent>
    </w:sdt>
    <w:p w:rsidR="00F015DE" w:rsidRDefault="003E7B8D">
      <w:pPr>
        <w:pStyle w:val="Heading2"/>
      </w:pPr>
      <w:sdt>
        <w:sdtPr>
          <w:id w:val="9459744"/>
          <w:placeholder>
            <w:docPart w:val="13F6ECC821BE9A41909BC1E5B62C8953"/>
          </w:placeholder>
        </w:sdtPr>
        <w:sdtContent>
          <w:r>
            <w:t>Editor (Contract)</w:t>
          </w:r>
        </w:sdtContent>
      </w:sdt>
      <w:r w:rsidR="000201D0">
        <w:tab/>
      </w:r>
      <w:r w:rsidR="006D7870">
        <w:t>February 2013</w:t>
      </w:r>
      <w:r>
        <w:t xml:space="preserve"> – September 2017</w:t>
      </w:r>
    </w:p>
    <w:p w:rsidR="006D7870" w:rsidRPr="006D7870" w:rsidRDefault="001D5EC0" w:rsidP="006D7870">
      <w:pPr>
        <w:pStyle w:val="BodyText"/>
      </w:pPr>
      <w:r>
        <w:t xml:space="preserve">Worked with </w:t>
      </w:r>
      <w:r w:rsidR="00B81397">
        <w:t xml:space="preserve">individual </w:t>
      </w:r>
      <w:r>
        <w:t>clients to copy edit and evaluate manuscripts for narrative improvements</w:t>
      </w:r>
    </w:p>
    <w:p w:rsidR="00F015DE" w:rsidRDefault="003E7B8D">
      <w:pPr>
        <w:pStyle w:val="Heading2"/>
      </w:pPr>
      <w:sdt>
        <w:sdtPr>
          <w:id w:val="9459746"/>
          <w:placeholder>
            <w:docPart w:val="750106329528D845A65946C97CD232B2"/>
          </w:placeholder>
        </w:sdtPr>
        <w:sdtContent>
          <w:r w:rsidR="006D7870">
            <w:t>Office Assistant, WSP Engineering</w:t>
          </w:r>
        </w:sdtContent>
      </w:sdt>
      <w:r w:rsidR="000201D0">
        <w:tab/>
      </w:r>
      <w:r w:rsidR="006D7870">
        <w:t>November 2015 – July 2016</w:t>
      </w:r>
    </w:p>
    <w:sdt>
      <w:sdtPr>
        <w:id w:val="9459747"/>
        <w:placeholder>
          <w:docPart w:val="5487594FB88C444C8EB8A20294234197"/>
        </w:placeholder>
      </w:sdtPr>
      <w:sdtContent>
        <w:p w:rsidR="006D7870" w:rsidRDefault="001D5EC0">
          <w:pPr>
            <w:pStyle w:val="BodyText"/>
          </w:pPr>
          <w:r>
            <w:t>Managed office front lines, phones, finances, and logistics</w:t>
          </w:r>
          <w:r w:rsidR="00B81397">
            <w:t xml:space="preserve"> for large multi-national company</w:t>
          </w:r>
        </w:p>
        <w:sdt>
          <w:sdtPr>
            <w:rPr>
              <w:rFonts w:asciiTheme="minorHAnsi" w:eastAsiaTheme="minorEastAsia" w:hAnsiTheme="minorHAnsi" w:cstheme="minorBidi"/>
              <w:b w:val="0"/>
              <w:bCs w:val="0"/>
              <w:color w:val="auto"/>
              <w:szCs w:val="22"/>
            </w:rPr>
            <w:id w:val="1812212123"/>
            <w:placeholder>
              <w:docPart w:val="0FD3D734835493429B55881378CFFBDC"/>
            </w:placeholder>
          </w:sdtPr>
          <w:sdtEndPr/>
          <w:sdtContent>
            <w:p w:rsidR="006D7870" w:rsidRDefault="001D5EC0" w:rsidP="006D7870">
              <w:pPr>
                <w:pStyle w:val="Heading2"/>
              </w:pPr>
              <w:sdt>
                <w:sdtPr>
                  <w:id w:val="-1737613285"/>
                  <w:placeholder>
                    <w:docPart w:val="75EAE646EAADFD4F889E704AD6AFF1CC"/>
                  </w:placeholder>
                </w:sdtPr>
                <w:sdtEndPr/>
                <w:sdtContent>
                  <w:r w:rsidR="006D7870">
                    <w:t>ESL Instructor, Algonquin College</w:t>
                  </w:r>
                </w:sdtContent>
              </w:sdt>
              <w:r w:rsidR="006D7870">
                <w:tab/>
                <w:t>February 2013 – January 2014</w:t>
              </w:r>
            </w:p>
            <w:p w:rsidR="00F015DE" w:rsidRDefault="001D5EC0" w:rsidP="006D7870">
              <w:pPr>
                <w:pStyle w:val="BodyText"/>
              </w:pPr>
              <w:r>
                <w:t xml:space="preserve">Taught </w:t>
              </w:r>
              <w:r w:rsidR="00B81397">
                <w:t xml:space="preserve">and supported </w:t>
              </w:r>
              <w:r>
                <w:t>adult ESL learners from diverse international backgrounds</w:t>
              </w:r>
            </w:p>
          </w:sdtContent>
        </w:sdt>
      </w:sdtContent>
    </w:sdt>
    <w:p w:rsidR="00F015DE" w:rsidRDefault="000201D0">
      <w:pPr>
        <w:pStyle w:val="Heading1"/>
      </w:pPr>
      <w:r>
        <w:t>Education</w:t>
      </w:r>
    </w:p>
    <w:p w:rsidR="00F015DE" w:rsidRDefault="003E7B8D">
      <w:pPr>
        <w:pStyle w:val="Heading2"/>
      </w:pPr>
      <w:sdt>
        <w:sdtPr>
          <w:id w:val="9459748"/>
          <w:placeholder>
            <w:docPart w:val="FBB83DF7541105418A4D0C3BAEDCD617"/>
          </w:placeholder>
        </w:sdtPr>
        <w:sdtContent>
          <w:r>
            <w:t>Bachelor of Arts, Carleton University</w:t>
          </w:r>
        </w:sdtContent>
      </w:sdt>
      <w:r w:rsidR="000201D0">
        <w:tab/>
      </w:r>
      <w:r>
        <w:t>2003-2007</w:t>
      </w:r>
    </w:p>
    <w:sdt>
      <w:sdtPr>
        <w:id w:val="9459749"/>
        <w:placeholder>
          <w:docPart w:val="C40EE6F5609EF744A07A2B2107331A45"/>
        </w:placeholder>
      </w:sdtPr>
      <w:sdtContent>
        <w:p w:rsidR="00F015DE" w:rsidRDefault="006D7870">
          <w:pPr>
            <w:pStyle w:val="BodyText"/>
          </w:pPr>
          <w:r>
            <w:rPr>
              <w:i/>
            </w:rPr>
            <w:t>C</w:t>
          </w:r>
          <w:r w:rsidR="003E7B8D">
            <w:rPr>
              <w:i/>
            </w:rPr>
            <w:t xml:space="preserve">um laude </w:t>
          </w:r>
          <w:r>
            <w:t xml:space="preserve">in </w:t>
          </w:r>
          <w:r w:rsidR="003E7B8D">
            <w:t>Po</w:t>
          </w:r>
          <w:r>
            <w:t xml:space="preserve">litical Science, </w:t>
          </w:r>
          <w:r w:rsidR="003E7B8D">
            <w:t xml:space="preserve">concentration </w:t>
          </w:r>
          <w:r>
            <w:t>in International Relations,</w:t>
          </w:r>
          <w:r w:rsidR="003E7B8D">
            <w:t xml:space="preserve"> minor in J</w:t>
          </w:r>
          <w:r>
            <w:t>apanese Language</w:t>
          </w:r>
        </w:p>
      </w:sdtContent>
    </w:sdt>
    <w:p w:rsidR="00F015DE" w:rsidRDefault="003E7B8D">
      <w:pPr>
        <w:pStyle w:val="Heading2"/>
      </w:pPr>
      <w:sdt>
        <w:sdtPr>
          <w:id w:val="9459752"/>
          <w:placeholder>
            <w:docPart w:val="83F0DD754C33854A8727B89D290F6998"/>
          </w:placeholder>
        </w:sdtPr>
        <w:sdtContent>
          <w:r>
            <w:t>Algonquin College</w:t>
          </w:r>
        </w:sdtContent>
      </w:sdt>
      <w:r w:rsidR="000201D0">
        <w:tab/>
      </w:r>
      <w:r>
        <w:t>2010-2011</w:t>
      </w:r>
    </w:p>
    <w:sdt>
      <w:sdtPr>
        <w:id w:val="9459753"/>
        <w:placeholder>
          <w:docPart w:val="322542A3902933429DB41900B19D5965"/>
        </w:placeholder>
      </w:sdtPr>
      <w:sdtContent>
        <w:p w:rsidR="00F015DE" w:rsidRDefault="003E7B8D" w:rsidP="00B81397">
          <w:pPr>
            <w:pStyle w:val="BodyText"/>
          </w:pPr>
          <w:r>
            <w:t>Received a graduate certificate in Teaching English as a Second Language</w:t>
          </w:r>
        </w:p>
        <w:bookmarkStart w:id="0" w:name="_GoBack" w:displacedByCustomXml="next"/>
        <w:bookmarkEnd w:id="0" w:displacedByCustomXml="next"/>
      </w:sdtContent>
    </w:sdt>
    <w:sectPr w:rsidR="00F015DE" w:rsidSect="001D5EC0">
      <w:headerReference w:type="default" r:id="rId9"/>
      <w:footerReference w:type="default" r:id="rId10"/>
      <w:headerReference w:type="first" r:id="rId11"/>
      <w:pgSz w:w="12240" w:h="15840"/>
      <w:pgMar w:top="45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C0" w:rsidRDefault="001D5EC0">
      <w:r>
        <w:separator/>
      </w:r>
    </w:p>
  </w:endnote>
  <w:endnote w:type="continuationSeparator" w:id="0">
    <w:p w:rsidR="001D5EC0" w:rsidRDefault="001D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EC0" w:rsidRDefault="001D5EC0">
    <w:pPr>
      <w:pStyle w:val="Footer"/>
    </w:pPr>
    <w:r>
      <w:fldChar w:fldCharType="begin"/>
    </w:r>
    <w:r>
      <w:instrText xml:space="preserve"> Page </w:instrText>
    </w:r>
    <w:r>
      <w:fldChar w:fldCharType="separate"/>
    </w:r>
    <w:r w:rsidR="00B8139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C0" w:rsidRDefault="001D5EC0">
      <w:r>
        <w:separator/>
      </w:r>
    </w:p>
  </w:footnote>
  <w:footnote w:type="continuationSeparator" w:id="0">
    <w:p w:rsidR="001D5EC0" w:rsidRDefault="001D5E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1D5EC0">
      <w:trPr>
        <w:trHeight w:val="720"/>
      </w:trPr>
      <w:tc>
        <w:tcPr>
          <w:tcW w:w="10188" w:type="dxa"/>
          <w:vAlign w:val="center"/>
        </w:tcPr>
        <w:p w:rsidR="001D5EC0" w:rsidRDefault="001D5EC0"/>
      </w:tc>
      <w:tc>
        <w:tcPr>
          <w:tcW w:w="720" w:type="dxa"/>
          <w:shd w:val="clear" w:color="auto" w:fill="A9122A" w:themeFill="accent1"/>
          <w:vAlign w:val="center"/>
        </w:tcPr>
        <w:p w:rsidR="001D5EC0" w:rsidRDefault="001D5EC0"/>
      </w:tc>
    </w:tr>
  </w:tbl>
  <w:p w:rsidR="001D5EC0" w:rsidRDefault="001D5E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1D5EC0">
      <w:tc>
        <w:tcPr>
          <w:tcW w:w="9288" w:type="dxa"/>
          <w:vAlign w:val="center"/>
        </w:tcPr>
        <w:p w:rsidR="001D5EC0" w:rsidRDefault="001D5EC0">
          <w:pPr>
            <w:pStyle w:val="Title"/>
          </w:pPr>
          <w:proofErr w:type="spellStart"/>
          <w:r>
            <w:t>Leni</w:t>
          </w:r>
          <w:proofErr w:type="spellEnd"/>
          <w:r>
            <w:t xml:space="preserve"> </w:t>
          </w:r>
          <w:proofErr w:type="spellStart"/>
          <w:r>
            <w:t>Tarzwell</w:t>
          </w:r>
          <w:proofErr w:type="spellEnd"/>
          <w:r>
            <w:t>, Junior Web Developer</w:t>
          </w:r>
        </w:p>
        <w:p w:rsidR="001D5EC0" w:rsidRDefault="001D5EC0">
          <w:pPr>
            <w:pStyle w:val="ContactDetails"/>
          </w:pPr>
          <w:r>
            <w:t xml:space="preserve">407 Shawmut Avenue, Unit 9 </w:t>
          </w:r>
          <w:r>
            <w:sym w:font="Wingdings 2" w:char="F097"/>
          </w:r>
          <w:r>
            <w:t xml:space="preserve"> Boston, MA </w:t>
          </w:r>
          <w:r>
            <w:sym w:font="Wingdings 2" w:char="F097"/>
          </w:r>
          <w:r>
            <w:t xml:space="preserve"> E-Mail: htarzwell@gmail.com</w:t>
          </w:r>
          <w:r>
            <w:br/>
            <w:t xml:space="preserve">Phone: 617 386 3261 </w:t>
          </w:r>
          <w:r>
            <w:sym w:font="Wingdings 2" w:char="F097"/>
          </w:r>
          <w:r>
            <w:t xml:space="preserve"> LinkedIn: linkedin.com/in/</w:t>
          </w:r>
          <w:proofErr w:type="spellStart"/>
          <w:r>
            <w:t>helen-tarzwell</w:t>
          </w:r>
          <w:proofErr w:type="spellEnd"/>
        </w:p>
      </w:tc>
      <w:tc>
        <w:tcPr>
          <w:tcW w:w="1728" w:type="dxa"/>
          <w:vAlign w:val="center"/>
        </w:tcPr>
        <w:p w:rsidR="001D5EC0" w:rsidRDefault="001D5EC0">
          <w:pPr>
            <w:pStyle w:val="Initials"/>
          </w:pPr>
          <w:r>
            <w:t>LT</w:t>
          </w:r>
        </w:p>
      </w:tc>
    </w:tr>
  </w:tbl>
  <w:p w:rsidR="001D5EC0" w:rsidRDefault="001D5EC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D692FCF"/>
    <w:multiLevelType w:val="hybridMultilevel"/>
    <w:tmpl w:val="0C7C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15643"/>
    <w:multiLevelType w:val="hybridMultilevel"/>
    <w:tmpl w:val="392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E7B8D"/>
    <w:rsid w:val="000201D0"/>
    <w:rsid w:val="000B233E"/>
    <w:rsid w:val="001D5EC0"/>
    <w:rsid w:val="001F21FF"/>
    <w:rsid w:val="003E7B8D"/>
    <w:rsid w:val="00437BEB"/>
    <w:rsid w:val="006D7870"/>
    <w:rsid w:val="0078650F"/>
    <w:rsid w:val="008118CC"/>
    <w:rsid w:val="00995900"/>
    <w:rsid w:val="00B81397"/>
    <w:rsid w:val="00BA551E"/>
    <w:rsid w:val="00D235B9"/>
    <w:rsid w:val="00D516FC"/>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7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table" w:styleId="TableGrid">
    <w:name w:val="Table Grid"/>
    <w:basedOn w:val="TableNormal"/>
    <w:uiPriority w:val="59"/>
    <w:rsid w:val="006D78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5EC0"/>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table" w:styleId="TableGrid">
    <w:name w:val="Table Grid"/>
    <w:basedOn w:val="TableNormal"/>
    <w:uiPriority w:val="59"/>
    <w:rsid w:val="006D78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5E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EB0F613B215545955185B0128401C9"/>
        <w:category>
          <w:name w:val="General"/>
          <w:gallery w:val="placeholder"/>
        </w:category>
        <w:types>
          <w:type w:val="bbPlcHdr"/>
        </w:types>
        <w:behaviors>
          <w:behavior w:val="content"/>
        </w:behaviors>
        <w:guid w:val="{E597ED73-0644-5A4D-B8BB-EF4470E38310}"/>
      </w:docPartPr>
      <w:docPartBody>
        <w:p w:rsidR="005B7C70" w:rsidRDefault="005B7C70">
          <w:pPr>
            <w:pStyle w:val="14EB0F613B215545955185B0128401C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532ECBDF631374AB457326F24B33E01"/>
        <w:category>
          <w:name w:val="General"/>
          <w:gallery w:val="placeholder"/>
        </w:category>
        <w:types>
          <w:type w:val="bbPlcHdr"/>
        </w:types>
        <w:behaviors>
          <w:behavior w:val="content"/>
        </w:behaviors>
        <w:guid w:val="{EEC618C6-054D-2E4A-93CF-B0D9BEA9C5B3}"/>
      </w:docPartPr>
      <w:docPartBody>
        <w:p w:rsidR="005B7C70" w:rsidRDefault="005B7C70">
          <w:pPr>
            <w:pStyle w:val="3532ECBDF631374AB457326F24B33E01"/>
          </w:pPr>
          <w:r>
            <w:t>Lorem ipsum dolor</w:t>
          </w:r>
        </w:p>
      </w:docPartBody>
    </w:docPart>
    <w:docPart>
      <w:docPartPr>
        <w:name w:val="51D8C7B5FA116F418FE0073F0EAE4E78"/>
        <w:category>
          <w:name w:val="General"/>
          <w:gallery w:val="placeholder"/>
        </w:category>
        <w:types>
          <w:type w:val="bbPlcHdr"/>
        </w:types>
        <w:behaviors>
          <w:behavior w:val="content"/>
        </w:behaviors>
        <w:guid w:val="{A880563F-BA80-6848-914E-CD52E8A65B8B}"/>
      </w:docPartPr>
      <w:docPartBody>
        <w:p w:rsidR="005B7C70" w:rsidRDefault="005B7C70">
          <w:pPr>
            <w:pStyle w:val="51D8C7B5FA116F418FE0073F0EAE4E78"/>
          </w:pPr>
          <w:r>
            <w:t>Etiam cursus suscipit enim. Nulla facilisi. Integer eleifend diam eu diam. Donec dapibus enim sollicitudin nulla. Nam hendrerit. Nunc id nisi. Curabitur sed neque. Pellentesque placerat consequat pede.</w:t>
          </w:r>
        </w:p>
      </w:docPartBody>
    </w:docPart>
    <w:docPart>
      <w:docPartPr>
        <w:name w:val="13F6ECC821BE9A41909BC1E5B62C8953"/>
        <w:category>
          <w:name w:val="General"/>
          <w:gallery w:val="placeholder"/>
        </w:category>
        <w:types>
          <w:type w:val="bbPlcHdr"/>
        </w:types>
        <w:behaviors>
          <w:behavior w:val="content"/>
        </w:behaviors>
        <w:guid w:val="{C82D7E45-4987-294D-AD09-99B7247FE62F}"/>
      </w:docPartPr>
      <w:docPartBody>
        <w:p w:rsidR="005B7C70" w:rsidRDefault="005B7C70">
          <w:pPr>
            <w:pStyle w:val="13F6ECC821BE9A41909BC1E5B62C8953"/>
          </w:pPr>
          <w:r>
            <w:t>Lorem ipsum dolor</w:t>
          </w:r>
        </w:p>
      </w:docPartBody>
    </w:docPart>
    <w:docPart>
      <w:docPartPr>
        <w:name w:val="750106329528D845A65946C97CD232B2"/>
        <w:category>
          <w:name w:val="General"/>
          <w:gallery w:val="placeholder"/>
        </w:category>
        <w:types>
          <w:type w:val="bbPlcHdr"/>
        </w:types>
        <w:behaviors>
          <w:behavior w:val="content"/>
        </w:behaviors>
        <w:guid w:val="{9130C6FF-2049-FE48-B35F-DE7BEC1AA784}"/>
      </w:docPartPr>
      <w:docPartBody>
        <w:p w:rsidR="005B7C70" w:rsidRDefault="005B7C70">
          <w:pPr>
            <w:pStyle w:val="750106329528D845A65946C97CD232B2"/>
          </w:pPr>
          <w:r>
            <w:t>Lorem ipsum dolor</w:t>
          </w:r>
        </w:p>
      </w:docPartBody>
    </w:docPart>
    <w:docPart>
      <w:docPartPr>
        <w:name w:val="5487594FB88C444C8EB8A20294234197"/>
        <w:category>
          <w:name w:val="General"/>
          <w:gallery w:val="placeholder"/>
        </w:category>
        <w:types>
          <w:type w:val="bbPlcHdr"/>
        </w:types>
        <w:behaviors>
          <w:behavior w:val="content"/>
        </w:behaviors>
        <w:guid w:val="{FEAB531F-80A5-7C4E-BFD5-2B29FAFDE860}"/>
      </w:docPartPr>
      <w:docPartBody>
        <w:p w:rsidR="005B7C70" w:rsidRDefault="005B7C70">
          <w:pPr>
            <w:pStyle w:val="5487594FB88C444C8EB8A20294234197"/>
          </w:pPr>
          <w:r>
            <w:t>Etiam cursus suscipit enim. Nulla facilisi. Integer eleifend diam eu diam. Donec dapibus enim sollicitudin nulla. Nam hendrerit. Nunc id nisi. Curabitur sed neque. Pellentesque placerat consequat pede.</w:t>
          </w:r>
        </w:p>
      </w:docPartBody>
    </w:docPart>
    <w:docPart>
      <w:docPartPr>
        <w:name w:val="FBB83DF7541105418A4D0C3BAEDCD617"/>
        <w:category>
          <w:name w:val="General"/>
          <w:gallery w:val="placeholder"/>
        </w:category>
        <w:types>
          <w:type w:val="bbPlcHdr"/>
        </w:types>
        <w:behaviors>
          <w:behavior w:val="content"/>
        </w:behaviors>
        <w:guid w:val="{909BE9A6-A1C9-0446-85B1-64F693CF8CC2}"/>
      </w:docPartPr>
      <w:docPartBody>
        <w:p w:rsidR="005B7C70" w:rsidRDefault="005B7C70">
          <w:pPr>
            <w:pStyle w:val="FBB83DF7541105418A4D0C3BAEDCD617"/>
          </w:pPr>
          <w:r>
            <w:t>Aliquam dapibus.</w:t>
          </w:r>
        </w:p>
      </w:docPartBody>
    </w:docPart>
    <w:docPart>
      <w:docPartPr>
        <w:name w:val="C40EE6F5609EF744A07A2B2107331A45"/>
        <w:category>
          <w:name w:val="General"/>
          <w:gallery w:val="placeholder"/>
        </w:category>
        <w:types>
          <w:type w:val="bbPlcHdr"/>
        </w:types>
        <w:behaviors>
          <w:behavior w:val="content"/>
        </w:behaviors>
        <w:guid w:val="{E794F32E-34C5-304D-9734-A6549D60C94A}"/>
      </w:docPartPr>
      <w:docPartBody>
        <w:p w:rsidR="005B7C70" w:rsidRDefault="005B7C70">
          <w:pPr>
            <w:pStyle w:val="C40EE6F5609EF744A07A2B2107331A4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3F0DD754C33854A8727B89D290F6998"/>
        <w:category>
          <w:name w:val="General"/>
          <w:gallery w:val="placeholder"/>
        </w:category>
        <w:types>
          <w:type w:val="bbPlcHdr"/>
        </w:types>
        <w:behaviors>
          <w:behavior w:val="content"/>
        </w:behaviors>
        <w:guid w:val="{240681BF-A9A8-6947-B30B-E7A95B086C17}"/>
      </w:docPartPr>
      <w:docPartBody>
        <w:p w:rsidR="005B7C70" w:rsidRDefault="005B7C70">
          <w:pPr>
            <w:pStyle w:val="83F0DD754C33854A8727B89D290F6998"/>
          </w:pPr>
          <w:r>
            <w:t>Aliquam dapibus.</w:t>
          </w:r>
        </w:p>
      </w:docPartBody>
    </w:docPart>
    <w:docPart>
      <w:docPartPr>
        <w:name w:val="322542A3902933429DB41900B19D5965"/>
        <w:category>
          <w:name w:val="General"/>
          <w:gallery w:val="placeholder"/>
        </w:category>
        <w:types>
          <w:type w:val="bbPlcHdr"/>
        </w:types>
        <w:behaviors>
          <w:behavior w:val="content"/>
        </w:behaviors>
        <w:guid w:val="{21444298-5AA4-624E-BA22-F312A3D516F5}"/>
      </w:docPartPr>
      <w:docPartBody>
        <w:p w:rsidR="005B7C70" w:rsidRDefault="005B7C70">
          <w:pPr>
            <w:pStyle w:val="322542A3902933429DB41900B19D596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FD3D734835493429B55881378CFFBDC"/>
        <w:category>
          <w:name w:val="General"/>
          <w:gallery w:val="placeholder"/>
        </w:category>
        <w:types>
          <w:type w:val="bbPlcHdr"/>
        </w:types>
        <w:behaviors>
          <w:behavior w:val="content"/>
        </w:behaviors>
        <w:guid w:val="{380DDC7B-4F38-8E45-A38A-FC6519770B0E}"/>
      </w:docPartPr>
      <w:docPartBody>
        <w:p w:rsidR="005B7C70" w:rsidRDefault="005B7C70" w:rsidP="005B7C70">
          <w:pPr>
            <w:pStyle w:val="0FD3D734835493429B55881378CFFBDC"/>
          </w:pPr>
          <w:r>
            <w:t>Etiam cursus suscipit enim. Nulla facilisi. Integer eleifend diam eu diam. Donec dapibus enim sollicitudin nulla. Nam hendrerit. Nunc id nisi. Curabitur sed neque. Pellentesque placerat consequat pede.</w:t>
          </w:r>
        </w:p>
      </w:docPartBody>
    </w:docPart>
    <w:docPart>
      <w:docPartPr>
        <w:name w:val="75EAE646EAADFD4F889E704AD6AFF1CC"/>
        <w:category>
          <w:name w:val="General"/>
          <w:gallery w:val="placeholder"/>
        </w:category>
        <w:types>
          <w:type w:val="bbPlcHdr"/>
        </w:types>
        <w:behaviors>
          <w:behavior w:val="content"/>
        </w:behaviors>
        <w:guid w:val="{E5D0A6D4-893E-8643-B9C8-C3A1ED314253}"/>
      </w:docPartPr>
      <w:docPartBody>
        <w:p w:rsidR="005B7C70" w:rsidRDefault="005B7C70" w:rsidP="005B7C70">
          <w:pPr>
            <w:pStyle w:val="75EAE646EAADFD4F889E704AD6AFF1CC"/>
          </w:pPr>
          <w:r>
            <w:t>Lorem ipsum dolor</w:t>
          </w:r>
        </w:p>
      </w:docPartBody>
    </w:docPart>
    <w:docPart>
      <w:docPartPr>
        <w:name w:val="6F8D2F5DB5ADA34FBC25763889308319"/>
        <w:category>
          <w:name w:val="General"/>
          <w:gallery w:val="placeholder"/>
        </w:category>
        <w:types>
          <w:type w:val="bbPlcHdr"/>
        </w:types>
        <w:behaviors>
          <w:behavior w:val="content"/>
        </w:behaviors>
        <w:guid w:val="{A78A3B63-C1DC-AB4B-B17E-74878CD87352}"/>
      </w:docPartPr>
      <w:docPartBody>
        <w:p w:rsidR="005B7C70" w:rsidRDefault="005B7C7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B7C70" w:rsidRDefault="005B7C70" w:rsidP="005B7C70">
          <w:pPr>
            <w:pStyle w:val="6F8D2F5DB5ADA34FBC2576388930831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0"/>
    <w:rsid w:val="005B7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EB0F613B215545955185B0128401C9">
    <w:name w:val="14EB0F613B215545955185B0128401C9"/>
  </w:style>
  <w:style w:type="paragraph" w:customStyle="1" w:styleId="3532ECBDF631374AB457326F24B33E01">
    <w:name w:val="3532ECBDF631374AB457326F24B33E01"/>
  </w:style>
  <w:style w:type="paragraph" w:customStyle="1" w:styleId="51D8C7B5FA116F418FE0073F0EAE4E78">
    <w:name w:val="51D8C7B5FA116F418FE0073F0EAE4E78"/>
  </w:style>
  <w:style w:type="paragraph" w:customStyle="1" w:styleId="13F6ECC821BE9A41909BC1E5B62C8953">
    <w:name w:val="13F6ECC821BE9A41909BC1E5B62C8953"/>
  </w:style>
  <w:style w:type="paragraph" w:customStyle="1" w:styleId="EBF1D82294FC964DAEBB78DC626999E3">
    <w:name w:val="EBF1D82294FC964DAEBB78DC626999E3"/>
  </w:style>
  <w:style w:type="paragraph" w:customStyle="1" w:styleId="750106329528D845A65946C97CD232B2">
    <w:name w:val="750106329528D845A65946C97CD232B2"/>
  </w:style>
  <w:style w:type="paragraph" w:customStyle="1" w:styleId="5487594FB88C444C8EB8A20294234197">
    <w:name w:val="5487594FB88C444C8EB8A20294234197"/>
  </w:style>
  <w:style w:type="paragraph" w:customStyle="1" w:styleId="FBB83DF7541105418A4D0C3BAEDCD617">
    <w:name w:val="FBB83DF7541105418A4D0C3BAEDCD617"/>
  </w:style>
  <w:style w:type="paragraph" w:customStyle="1" w:styleId="C40EE6F5609EF744A07A2B2107331A45">
    <w:name w:val="C40EE6F5609EF744A07A2B2107331A45"/>
  </w:style>
  <w:style w:type="paragraph" w:customStyle="1" w:styleId="83F0DD754C33854A8727B89D290F6998">
    <w:name w:val="83F0DD754C33854A8727B89D290F6998"/>
  </w:style>
  <w:style w:type="paragraph" w:customStyle="1" w:styleId="322542A3902933429DB41900B19D5965">
    <w:name w:val="322542A3902933429DB41900B19D5965"/>
  </w:style>
  <w:style w:type="paragraph" w:styleId="BodyText">
    <w:name w:val="Body Text"/>
    <w:basedOn w:val="Normal"/>
    <w:link w:val="BodyTextChar"/>
    <w:rsid w:val="005B7C70"/>
    <w:pPr>
      <w:spacing w:after="200"/>
    </w:pPr>
    <w:rPr>
      <w:rFonts w:eastAsiaTheme="minorHAnsi"/>
      <w:sz w:val="20"/>
      <w:szCs w:val="22"/>
      <w:lang w:eastAsia="en-US"/>
    </w:rPr>
  </w:style>
  <w:style w:type="character" w:customStyle="1" w:styleId="BodyTextChar">
    <w:name w:val="Body Text Char"/>
    <w:basedOn w:val="DefaultParagraphFont"/>
    <w:link w:val="BodyText"/>
    <w:rsid w:val="005B7C70"/>
    <w:rPr>
      <w:rFonts w:eastAsiaTheme="minorHAnsi"/>
      <w:sz w:val="20"/>
      <w:szCs w:val="22"/>
      <w:lang w:eastAsia="en-US"/>
    </w:rPr>
  </w:style>
  <w:style w:type="paragraph" w:customStyle="1" w:styleId="DD5648B23890F540B7F8E821540756E8">
    <w:name w:val="DD5648B23890F540B7F8E821540756E8"/>
  </w:style>
  <w:style w:type="paragraph" w:customStyle="1" w:styleId="62F5B4275BEE034E820836D97D7B7922">
    <w:name w:val="62F5B4275BEE034E820836D97D7B7922"/>
    <w:rsid w:val="005B7C70"/>
  </w:style>
  <w:style w:type="paragraph" w:customStyle="1" w:styleId="0FD3D734835493429B55881378CFFBDC">
    <w:name w:val="0FD3D734835493429B55881378CFFBDC"/>
    <w:rsid w:val="005B7C70"/>
  </w:style>
  <w:style w:type="paragraph" w:customStyle="1" w:styleId="75EAE646EAADFD4F889E704AD6AFF1CC">
    <w:name w:val="75EAE646EAADFD4F889E704AD6AFF1CC"/>
    <w:rsid w:val="005B7C70"/>
  </w:style>
  <w:style w:type="paragraph" w:customStyle="1" w:styleId="6F8D2F5DB5ADA34FBC25763889308319">
    <w:name w:val="6F8D2F5DB5ADA34FBC25763889308319"/>
    <w:rsid w:val="005B7C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EB0F613B215545955185B0128401C9">
    <w:name w:val="14EB0F613B215545955185B0128401C9"/>
  </w:style>
  <w:style w:type="paragraph" w:customStyle="1" w:styleId="3532ECBDF631374AB457326F24B33E01">
    <w:name w:val="3532ECBDF631374AB457326F24B33E01"/>
  </w:style>
  <w:style w:type="paragraph" w:customStyle="1" w:styleId="51D8C7B5FA116F418FE0073F0EAE4E78">
    <w:name w:val="51D8C7B5FA116F418FE0073F0EAE4E78"/>
  </w:style>
  <w:style w:type="paragraph" w:customStyle="1" w:styleId="13F6ECC821BE9A41909BC1E5B62C8953">
    <w:name w:val="13F6ECC821BE9A41909BC1E5B62C8953"/>
  </w:style>
  <w:style w:type="paragraph" w:customStyle="1" w:styleId="EBF1D82294FC964DAEBB78DC626999E3">
    <w:name w:val="EBF1D82294FC964DAEBB78DC626999E3"/>
  </w:style>
  <w:style w:type="paragraph" w:customStyle="1" w:styleId="750106329528D845A65946C97CD232B2">
    <w:name w:val="750106329528D845A65946C97CD232B2"/>
  </w:style>
  <w:style w:type="paragraph" w:customStyle="1" w:styleId="5487594FB88C444C8EB8A20294234197">
    <w:name w:val="5487594FB88C444C8EB8A20294234197"/>
  </w:style>
  <w:style w:type="paragraph" w:customStyle="1" w:styleId="FBB83DF7541105418A4D0C3BAEDCD617">
    <w:name w:val="FBB83DF7541105418A4D0C3BAEDCD617"/>
  </w:style>
  <w:style w:type="paragraph" w:customStyle="1" w:styleId="C40EE6F5609EF744A07A2B2107331A45">
    <w:name w:val="C40EE6F5609EF744A07A2B2107331A45"/>
  </w:style>
  <w:style w:type="paragraph" w:customStyle="1" w:styleId="83F0DD754C33854A8727B89D290F6998">
    <w:name w:val="83F0DD754C33854A8727B89D290F6998"/>
  </w:style>
  <w:style w:type="paragraph" w:customStyle="1" w:styleId="322542A3902933429DB41900B19D5965">
    <w:name w:val="322542A3902933429DB41900B19D5965"/>
  </w:style>
  <w:style w:type="paragraph" w:styleId="BodyText">
    <w:name w:val="Body Text"/>
    <w:basedOn w:val="Normal"/>
    <w:link w:val="BodyTextChar"/>
    <w:rsid w:val="005B7C70"/>
    <w:pPr>
      <w:spacing w:after="200"/>
    </w:pPr>
    <w:rPr>
      <w:rFonts w:eastAsiaTheme="minorHAnsi"/>
      <w:sz w:val="20"/>
      <w:szCs w:val="22"/>
      <w:lang w:eastAsia="en-US"/>
    </w:rPr>
  </w:style>
  <w:style w:type="character" w:customStyle="1" w:styleId="BodyTextChar">
    <w:name w:val="Body Text Char"/>
    <w:basedOn w:val="DefaultParagraphFont"/>
    <w:link w:val="BodyText"/>
    <w:rsid w:val="005B7C70"/>
    <w:rPr>
      <w:rFonts w:eastAsiaTheme="minorHAnsi"/>
      <w:sz w:val="20"/>
      <w:szCs w:val="22"/>
      <w:lang w:eastAsia="en-US"/>
    </w:rPr>
  </w:style>
  <w:style w:type="paragraph" w:customStyle="1" w:styleId="DD5648B23890F540B7F8E821540756E8">
    <w:name w:val="DD5648B23890F540B7F8E821540756E8"/>
  </w:style>
  <w:style w:type="paragraph" w:customStyle="1" w:styleId="62F5B4275BEE034E820836D97D7B7922">
    <w:name w:val="62F5B4275BEE034E820836D97D7B7922"/>
    <w:rsid w:val="005B7C70"/>
  </w:style>
  <w:style w:type="paragraph" w:customStyle="1" w:styleId="0FD3D734835493429B55881378CFFBDC">
    <w:name w:val="0FD3D734835493429B55881378CFFBDC"/>
    <w:rsid w:val="005B7C70"/>
  </w:style>
  <w:style w:type="paragraph" w:customStyle="1" w:styleId="75EAE646EAADFD4F889E704AD6AFF1CC">
    <w:name w:val="75EAE646EAADFD4F889E704AD6AFF1CC"/>
    <w:rsid w:val="005B7C70"/>
  </w:style>
  <w:style w:type="paragraph" w:customStyle="1" w:styleId="6F8D2F5DB5ADA34FBC25763889308319">
    <w:name w:val="6F8D2F5DB5ADA34FBC25763889308319"/>
    <w:rsid w:val="005B7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9437D-EB3E-2B4B-9DCE-EB04E5EF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34</TotalTime>
  <Pages>1</Pages>
  <Words>207</Words>
  <Characters>1183</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1</cp:revision>
  <dcterms:created xsi:type="dcterms:W3CDTF">2018-04-23T18:29:00Z</dcterms:created>
  <dcterms:modified xsi:type="dcterms:W3CDTF">2018-04-23T19:21:00Z</dcterms:modified>
  <cp:category/>
</cp:coreProperties>
</file>